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162F" w14:textId="76C8ED39" w:rsidR="007E37CD" w:rsidRPr="007B140B" w:rsidRDefault="00896EBE" w:rsidP="007B140B">
      <w:pPr>
        <w:pStyle w:val="AStandardListAlphabet"/>
        <w:numPr>
          <w:ilvl w:val="0"/>
          <w:numId w:val="0"/>
        </w:numPr>
        <w:spacing w:before="240"/>
        <w:rPr>
          <w:b/>
          <w:bCs/>
          <w:color w:val="13A0D3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425E0E43" wp14:editId="6CE3F5A1">
                <wp:simplePos x="0" y="0"/>
                <wp:positionH relativeFrom="page">
                  <wp:posOffset>-2540</wp:posOffset>
                </wp:positionH>
                <wp:positionV relativeFrom="margin">
                  <wp:posOffset>-180975</wp:posOffset>
                </wp:positionV>
                <wp:extent cx="7560310" cy="933450"/>
                <wp:effectExtent l="0" t="0" r="254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933450"/>
                        </a:xfrm>
                        <a:prstGeom prst="rect">
                          <a:avLst/>
                        </a:prstGeom>
                        <a:solidFill>
                          <a:srgbClr val="DFEF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9521E" w14:textId="2D29BF6A" w:rsidR="00896EBE" w:rsidRPr="00F91029" w:rsidRDefault="00657524" w:rsidP="00896EBE">
                            <w:pPr>
                              <w:pStyle w:val="TOCHeading"/>
                              <w:spacing w:before="360" w:after="360"/>
                              <w:jc w:val="center"/>
                            </w:pPr>
                            <w:r>
                              <w:rPr>
                                <w:rStyle w:val="AZ-TBrandColorBlue3"/>
                                <w:color w:val="003781" w:themeColor="background1"/>
                              </w:rPr>
                              <w:t>Engineering</w:t>
                            </w:r>
                            <w:r w:rsidR="00896EBE" w:rsidRPr="00896EBE">
                              <w:t xml:space="preserve"> </w:t>
                            </w:r>
                            <w:r>
                              <w:t>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E0E4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.2pt;margin-top:-14.25pt;width:595.3pt;height:73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" fillcolor="#dfeff2" stroked="f" strokeweight=".5pt">
                <v:textbox inset="0,0,0,0">
                  <w:txbxContent>
                    <w:p w14:paraId="5A99521E" w14:textId="2D29BF6A" w:rsidR="00896EBE" w:rsidRPr="00F91029" w:rsidRDefault="00657524" w:rsidP="00896EBE">
                      <w:pPr>
                        <w:pStyle w:val="TOCHeading"/>
                        <w:spacing w:before="360" w:after="360"/>
                        <w:jc w:val="center"/>
                      </w:pPr>
                      <w:r>
                        <w:rPr>
                          <w:rStyle w:val="AZ-TBrandColorBlue3"/>
                          <w:color w:val="003781" w:themeColor="background1"/>
                        </w:rPr>
                        <w:t>Engineering</w:t>
                      </w:r>
                      <w:r w:rsidR="00896EBE" w:rsidRPr="00896EBE">
                        <w:t xml:space="preserve"> </w:t>
                      </w:r>
                      <w:r>
                        <w:t>Challenge</w:t>
                      </w:r>
                    </w:p>
                  </w:txbxContent>
                </v:textbox>
                <w10:wrap type="topAndBottom" anchorx="page" anchory="margin"/>
                <w10:anchorlock/>
              </v:shape>
            </w:pict>
          </mc:Fallback>
        </mc:AlternateContent>
      </w:r>
      <w:r w:rsidR="00464BF7" w:rsidRPr="007E37CD">
        <w:rPr>
          <w:b/>
          <w:bCs/>
          <w:color w:val="13A0D3"/>
          <w:sz w:val="32"/>
          <w:szCs w:val="40"/>
        </w:rPr>
        <w:t>Problem Statement</w:t>
      </w:r>
    </w:p>
    <w:p w14:paraId="35ECD696" w14:textId="090C86C5" w:rsidR="00D61759" w:rsidRDefault="00D61759" w:rsidP="1564A09C">
      <w:pPr>
        <w:pStyle w:val="AStandardListAlphabet"/>
        <w:numPr>
          <w:ilvl w:val="0"/>
          <w:numId w:val="0"/>
        </w:numPr>
        <w:spacing w:after="0"/>
        <w:rPr>
          <w:sz w:val="22"/>
        </w:rPr>
      </w:pPr>
      <w:r w:rsidRPr="1564A09C">
        <w:rPr>
          <w:sz w:val="22"/>
        </w:rPr>
        <w:t>You are asked to design and develop a</w:t>
      </w:r>
      <w:r w:rsidR="3DCE873D" w:rsidRPr="1564A09C">
        <w:rPr>
          <w:sz w:val="22"/>
        </w:rPr>
        <w:t xml:space="preserve"> </w:t>
      </w:r>
      <w:r w:rsidR="3DCE873D" w:rsidRPr="1564A09C">
        <w:t>small microservice application offering a RESTful API</w:t>
      </w:r>
      <w:r w:rsidRPr="1564A09C">
        <w:rPr>
          <w:sz w:val="22"/>
        </w:rPr>
        <w:t xml:space="preserve"> that identifies if comments on a given </w:t>
      </w:r>
      <w:proofErr w:type="spellStart"/>
      <w:r w:rsidRPr="1564A09C">
        <w:rPr>
          <w:sz w:val="22"/>
        </w:rPr>
        <w:t>sub</w:t>
      </w:r>
      <w:r w:rsidR="006E768C" w:rsidRPr="1564A09C">
        <w:rPr>
          <w:sz w:val="22"/>
        </w:rPr>
        <w:t>f</w:t>
      </w:r>
      <w:r w:rsidRPr="1564A09C">
        <w:rPr>
          <w:sz w:val="22"/>
        </w:rPr>
        <w:t>eddit</w:t>
      </w:r>
      <w:proofErr w:type="spellEnd"/>
      <w:r w:rsidRPr="1564A09C">
        <w:rPr>
          <w:sz w:val="22"/>
        </w:rPr>
        <w:t xml:space="preserve"> </w:t>
      </w:r>
      <w:r w:rsidR="0020332A" w:rsidRPr="1564A09C">
        <w:rPr>
          <w:sz w:val="22"/>
        </w:rPr>
        <w:t xml:space="preserve">or category </w:t>
      </w:r>
      <w:r w:rsidRPr="1564A09C">
        <w:rPr>
          <w:sz w:val="22"/>
        </w:rPr>
        <w:t>are positive or negative</w:t>
      </w:r>
      <w:r w:rsidR="00E31117" w:rsidRPr="1564A09C">
        <w:rPr>
          <w:sz w:val="22"/>
        </w:rPr>
        <w:t>.</w:t>
      </w:r>
    </w:p>
    <w:p w14:paraId="0802C5AE" w14:textId="77777777" w:rsidR="007E37CD" w:rsidRDefault="007E37CD" w:rsidP="007E37CD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14:paraId="090AB1C0" w14:textId="4E2F08B7" w:rsidR="00E31117" w:rsidRDefault="00E31117" w:rsidP="007E37CD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 xml:space="preserve">Given the name of a </w:t>
      </w:r>
      <w:proofErr w:type="spellStart"/>
      <w:r>
        <w:rPr>
          <w:sz w:val="22"/>
          <w:szCs w:val="28"/>
        </w:rPr>
        <w:t>sub</w:t>
      </w:r>
      <w:r w:rsidR="006E768C">
        <w:rPr>
          <w:sz w:val="22"/>
          <w:szCs w:val="28"/>
        </w:rPr>
        <w:t>f</w:t>
      </w:r>
      <w:r>
        <w:rPr>
          <w:sz w:val="22"/>
          <w:szCs w:val="28"/>
        </w:rPr>
        <w:t>eddit</w:t>
      </w:r>
      <w:proofErr w:type="spellEnd"/>
      <w:r>
        <w:rPr>
          <w:sz w:val="22"/>
          <w:szCs w:val="28"/>
        </w:rPr>
        <w:t xml:space="preserve"> the application should return:</w:t>
      </w:r>
    </w:p>
    <w:p w14:paraId="74070C65" w14:textId="64433846" w:rsidR="00E31117" w:rsidRDefault="00E31117" w:rsidP="007E37CD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 xml:space="preserve">A list of the most recent comments. Suppose a limit of 25 </w:t>
      </w:r>
      <w:r w:rsidR="00E54E6E">
        <w:rPr>
          <w:sz w:val="22"/>
          <w:szCs w:val="28"/>
        </w:rPr>
        <w:t>comments.</w:t>
      </w:r>
    </w:p>
    <w:p w14:paraId="3FF144ED" w14:textId="01D2BB1D" w:rsidR="00E31117" w:rsidRDefault="00E31117" w:rsidP="007E37CD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For each comment</w:t>
      </w:r>
      <w:r w:rsidR="00E54E6E">
        <w:rPr>
          <w:sz w:val="22"/>
          <w:szCs w:val="28"/>
        </w:rPr>
        <w:t>:</w:t>
      </w:r>
    </w:p>
    <w:p w14:paraId="51047586" w14:textId="2149AF60" w:rsidR="00E31117" w:rsidRDefault="00F174A9" w:rsidP="007E37CD">
      <w:pPr>
        <w:pStyle w:val="AStandardListAlphabet"/>
        <w:numPr>
          <w:ilvl w:val="1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The unique identifier of the comment</w:t>
      </w:r>
    </w:p>
    <w:p w14:paraId="15CC5624" w14:textId="7F129172" w:rsidR="00F174A9" w:rsidRDefault="00F174A9" w:rsidP="007E37CD">
      <w:pPr>
        <w:pStyle w:val="AStandardListAlphabet"/>
        <w:numPr>
          <w:ilvl w:val="1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The text of the comment</w:t>
      </w:r>
    </w:p>
    <w:p w14:paraId="147808AB" w14:textId="2AB886BA" w:rsidR="00F174A9" w:rsidRDefault="00F174A9" w:rsidP="007E37CD">
      <w:pPr>
        <w:pStyle w:val="AStandardListAlphabet"/>
        <w:numPr>
          <w:ilvl w:val="1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The polarity score and the classification of the comment (positive, or negative) based on that score</w:t>
      </w:r>
      <w:r w:rsidR="0020332A">
        <w:rPr>
          <w:sz w:val="22"/>
          <w:szCs w:val="28"/>
        </w:rPr>
        <w:t>.</w:t>
      </w:r>
    </w:p>
    <w:p w14:paraId="0A7B29E6" w14:textId="77777777" w:rsidR="007E37CD" w:rsidRDefault="007E37CD" w:rsidP="00B506D6">
      <w:pPr>
        <w:pStyle w:val="AStandardListAlphabet"/>
        <w:numPr>
          <w:ilvl w:val="0"/>
          <w:numId w:val="0"/>
        </w:numPr>
        <w:spacing w:after="0"/>
        <w:ind w:left="1440"/>
        <w:rPr>
          <w:sz w:val="22"/>
          <w:szCs w:val="28"/>
        </w:rPr>
      </w:pPr>
    </w:p>
    <w:p w14:paraId="403B4F1A" w14:textId="4DA10891" w:rsidR="00F174A9" w:rsidRDefault="00F174A9" w:rsidP="007E37CD">
      <w:pPr>
        <w:pStyle w:val="AStandardListAlphabet"/>
        <w:numPr>
          <w:ilvl w:val="0"/>
          <w:numId w:val="0"/>
        </w:numPr>
        <w:spacing w:after="0"/>
        <w:ind w:left="198" w:hanging="198"/>
        <w:rPr>
          <w:sz w:val="22"/>
          <w:szCs w:val="28"/>
        </w:rPr>
      </w:pPr>
      <w:r>
        <w:rPr>
          <w:sz w:val="22"/>
          <w:szCs w:val="28"/>
        </w:rPr>
        <w:t xml:space="preserve">Optionally, </w:t>
      </w:r>
      <w:r w:rsidR="00E54E6E">
        <w:rPr>
          <w:sz w:val="22"/>
          <w:szCs w:val="28"/>
        </w:rPr>
        <w:t>you</w:t>
      </w:r>
      <w:r>
        <w:rPr>
          <w:sz w:val="22"/>
          <w:szCs w:val="28"/>
        </w:rPr>
        <w:t xml:space="preserve"> should allow</w:t>
      </w:r>
      <w:r w:rsidR="0020332A">
        <w:rPr>
          <w:sz w:val="22"/>
          <w:szCs w:val="28"/>
        </w:rPr>
        <w:t xml:space="preserve"> the user to</w:t>
      </w:r>
      <w:r>
        <w:rPr>
          <w:sz w:val="22"/>
          <w:szCs w:val="28"/>
        </w:rPr>
        <w:t xml:space="preserve"> modify the query as follows:</w:t>
      </w:r>
    </w:p>
    <w:p w14:paraId="1BF87E2A" w14:textId="618CB881" w:rsidR="00F174A9" w:rsidRDefault="00F174A9" w:rsidP="007E37CD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 xml:space="preserve">Filter comments by a specific time range </w:t>
      </w:r>
    </w:p>
    <w:p w14:paraId="6C96BB0D" w14:textId="7466E6FE" w:rsidR="00464BF7" w:rsidRDefault="00F174A9" w:rsidP="007E37CD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 w:rsidRPr="1564A09C">
        <w:rPr>
          <w:sz w:val="22"/>
        </w:rPr>
        <w:t>Sort the results by the comments polarity score</w:t>
      </w:r>
      <w:r w:rsidR="0020332A" w:rsidRPr="1564A09C">
        <w:rPr>
          <w:sz w:val="22"/>
        </w:rPr>
        <w:t>.</w:t>
      </w:r>
    </w:p>
    <w:p w14:paraId="6A847DE3" w14:textId="37EE2D96" w:rsidR="3E386A9C" w:rsidRDefault="3E386A9C" w:rsidP="1564A09C">
      <w:pPr>
        <w:pStyle w:val="AStandardListAlphabet"/>
        <w:numPr>
          <w:ilvl w:val="0"/>
          <w:numId w:val="16"/>
        </w:numPr>
        <w:spacing w:after="0"/>
        <w:rPr>
          <w:sz w:val="22"/>
        </w:rPr>
      </w:pPr>
      <w:r w:rsidRPr="409B9BED">
        <w:rPr>
          <w:rStyle w:val="ui-provider"/>
        </w:rPr>
        <w:t xml:space="preserve">Define a GitHub workflow to run linting checks and tests for the built </w:t>
      </w:r>
      <w:r w:rsidR="7816A88E" w:rsidRPr="409B9BED">
        <w:t>RESTful API</w:t>
      </w:r>
    </w:p>
    <w:p w14:paraId="46BE54EB" w14:textId="12DF8BE3" w:rsidR="1564A09C" w:rsidRDefault="1564A09C" w:rsidP="1564A09C">
      <w:pPr>
        <w:pStyle w:val="AStandardListAlphabet"/>
        <w:numPr>
          <w:ilvl w:val="0"/>
          <w:numId w:val="0"/>
        </w:numPr>
        <w:spacing w:after="0"/>
        <w:rPr>
          <w:szCs w:val="20"/>
        </w:rPr>
      </w:pPr>
    </w:p>
    <w:p w14:paraId="109A9A21" w14:textId="77777777" w:rsidR="007E37CD" w:rsidRPr="007E37CD" w:rsidRDefault="007E37CD" w:rsidP="007E37CD">
      <w:pPr>
        <w:pStyle w:val="AStandardListAlphabet"/>
        <w:numPr>
          <w:ilvl w:val="0"/>
          <w:numId w:val="0"/>
        </w:numPr>
        <w:spacing w:after="0"/>
        <w:ind w:left="720"/>
        <w:rPr>
          <w:sz w:val="22"/>
          <w:szCs w:val="28"/>
        </w:rPr>
      </w:pPr>
    </w:p>
    <w:p w14:paraId="0D850D40" w14:textId="79F050C7" w:rsidR="007E37CD" w:rsidRPr="007E37CD" w:rsidRDefault="007E37CD" w:rsidP="007E37CD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>Requirements</w:t>
      </w:r>
    </w:p>
    <w:p w14:paraId="445A01DA" w14:textId="77777777" w:rsidR="007E37CD" w:rsidRDefault="007E37CD" w:rsidP="007E37CD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14:paraId="172D18EA" w14:textId="29828A0E" w:rsidR="00464BF7" w:rsidRDefault="007E37CD" w:rsidP="00464BF7">
      <w:pPr>
        <w:pStyle w:val="AStandardListAlphabet"/>
        <w:numPr>
          <w:ilvl w:val="0"/>
          <w:numId w:val="0"/>
        </w:numPr>
        <w:rPr>
          <w:sz w:val="22"/>
        </w:rPr>
      </w:pPr>
      <w:r w:rsidRPr="6CC79B9F">
        <w:rPr>
          <w:sz w:val="22"/>
        </w:rPr>
        <w:t xml:space="preserve">The application must be written in Python and non-code </w:t>
      </w:r>
      <w:r w:rsidR="0020332A" w:rsidRPr="6CC79B9F">
        <w:rPr>
          <w:sz w:val="22"/>
        </w:rPr>
        <w:t>deliveries</w:t>
      </w:r>
      <w:r w:rsidRPr="6CC79B9F">
        <w:rPr>
          <w:sz w:val="22"/>
        </w:rPr>
        <w:t xml:space="preserve"> must be</w:t>
      </w:r>
      <w:r w:rsidR="00B61080" w:rsidRPr="6CC79B9F">
        <w:rPr>
          <w:sz w:val="22"/>
        </w:rPr>
        <w:t xml:space="preserve"> </w:t>
      </w:r>
      <w:r w:rsidRPr="6CC79B9F">
        <w:rPr>
          <w:sz w:val="22"/>
        </w:rPr>
        <w:t>in</w:t>
      </w:r>
      <w:r w:rsidR="00B61080" w:rsidRPr="6CC79B9F">
        <w:rPr>
          <w:sz w:val="22"/>
        </w:rPr>
        <w:t xml:space="preserve"> the</w:t>
      </w:r>
      <w:r w:rsidRPr="6CC79B9F">
        <w:rPr>
          <w:sz w:val="22"/>
        </w:rPr>
        <w:t xml:space="preserve"> English</w:t>
      </w:r>
      <w:r w:rsidR="00B61080" w:rsidRPr="6CC79B9F">
        <w:rPr>
          <w:sz w:val="22"/>
        </w:rPr>
        <w:t xml:space="preserve"> language</w:t>
      </w:r>
      <w:r w:rsidRPr="6CC79B9F">
        <w:rPr>
          <w:sz w:val="22"/>
        </w:rPr>
        <w:t>. Please ensure that your code i</w:t>
      </w:r>
      <w:r w:rsidR="358CE055" w:rsidRPr="6CC79B9F">
        <w:rPr>
          <w:sz w:val="22"/>
        </w:rPr>
        <w:t>s</w:t>
      </w:r>
      <w:r w:rsidRPr="6CC79B9F">
        <w:rPr>
          <w:sz w:val="22"/>
        </w:rPr>
        <w:t xml:space="preserve"> understa</w:t>
      </w:r>
      <w:r w:rsidR="0020332A" w:rsidRPr="6CC79B9F">
        <w:rPr>
          <w:sz w:val="22"/>
        </w:rPr>
        <w:t>nda</w:t>
      </w:r>
      <w:r w:rsidRPr="6CC79B9F">
        <w:rPr>
          <w:sz w:val="22"/>
        </w:rPr>
        <w:t xml:space="preserve">ble and </w:t>
      </w:r>
      <w:proofErr w:type="gramStart"/>
      <w:r w:rsidRPr="6CC79B9F">
        <w:rPr>
          <w:sz w:val="22"/>
        </w:rPr>
        <w:t>production-ready</w:t>
      </w:r>
      <w:proofErr w:type="gramEnd"/>
      <w:r w:rsidR="0020332A" w:rsidRPr="6CC79B9F">
        <w:rPr>
          <w:sz w:val="22"/>
        </w:rPr>
        <w:t>.</w:t>
      </w:r>
    </w:p>
    <w:p w14:paraId="0EDE8AC3" w14:textId="79285705" w:rsidR="007E37CD" w:rsidRPr="007E37CD" w:rsidRDefault="007E37CD" w:rsidP="007E37CD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 xml:space="preserve">Expected </w:t>
      </w:r>
      <w:proofErr w:type="gramStart"/>
      <w:r>
        <w:rPr>
          <w:b/>
          <w:bCs/>
          <w:color w:val="13A0D3"/>
          <w:sz w:val="32"/>
          <w:szCs w:val="40"/>
        </w:rPr>
        <w:t>delivery</w:t>
      </w:r>
      <w:proofErr w:type="gramEnd"/>
    </w:p>
    <w:p w14:paraId="0A7E2566" w14:textId="77777777" w:rsidR="007E37CD" w:rsidRDefault="007E37CD" w:rsidP="007E37CD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14:paraId="5445A52D" w14:textId="2772AA8C" w:rsidR="007E37CD" w:rsidRPr="0011493B" w:rsidRDefault="00B61080" w:rsidP="00464BF7">
      <w:pPr>
        <w:pStyle w:val="AStandardListAlphabet"/>
        <w:numPr>
          <w:ilvl w:val="0"/>
          <w:numId w:val="0"/>
        </w:numPr>
        <w:rPr>
          <w:sz w:val="22"/>
        </w:rPr>
      </w:pPr>
      <w:r w:rsidRPr="0011493B">
        <w:rPr>
          <w:rFonts w:cs="Segoe UI"/>
          <w:sz w:val="22"/>
        </w:rPr>
        <w:t xml:space="preserve">We expect you to provide a link to a code repository containing your proposed solution to this challenge. </w:t>
      </w:r>
      <w:r w:rsidR="007B140B" w:rsidRPr="007B140B">
        <w:rPr>
          <w:rFonts w:cs="Segoe UI"/>
          <w:sz w:val="22"/>
        </w:rPr>
        <w:t>Alternatively, you may also submit an attached file</w:t>
      </w:r>
      <w:r w:rsidR="007B140B">
        <w:rPr>
          <w:rFonts w:cs="Segoe UI"/>
          <w:sz w:val="22"/>
        </w:rPr>
        <w:t>.</w:t>
      </w:r>
    </w:p>
    <w:p w14:paraId="023921CA" w14:textId="669B018B" w:rsidR="006E768C" w:rsidRDefault="00953379" w:rsidP="006E768C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>H</w:t>
      </w:r>
      <w:r w:rsidR="00B506D6">
        <w:rPr>
          <w:b/>
          <w:bCs/>
          <w:color w:val="13A0D3"/>
          <w:sz w:val="32"/>
          <w:szCs w:val="40"/>
        </w:rPr>
        <w:t>ints</w:t>
      </w:r>
    </w:p>
    <w:p w14:paraId="63970DF5" w14:textId="77777777" w:rsidR="006E768C" w:rsidRPr="006E768C" w:rsidRDefault="006E768C" w:rsidP="006E768C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22"/>
        </w:rPr>
      </w:pPr>
    </w:p>
    <w:p w14:paraId="2B9BC220" w14:textId="31A418BD" w:rsidR="006E768C" w:rsidRDefault="006E768C" w:rsidP="006E768C">
      <w:pPr>
        <w:pStyle w:val="AStandardListAlphabet"/>
        <w:numPr>
          <w:ilvl w:val="0"/>
          <w:numId w:val="0"/>
        </w:numPr>
        <w:rPr>
          <w:rFonts w:cs="Segoe UI"/>
          <w:sz w:val="22"/>
        </w:rPr>
      </w:pPr>
      <w:r>
        <w:rPr>
          <w:rFonts w:cs="Segoe UI"/>
          <w:sz w:val="22"/>
        </w:rPr>
        <w:t xml:space="preserve">Get familiar with </w:t>
      </w:r>
      <w:proofErr w:type="spellStart"/>
      <w:r>
        <w:rPr>
          <w:rFonts w:cs="Segoe UI"/>
          <w:sz w:val="22"/>
        </w:rPr>
        <w:t>Feddit</w:t>
      </w:r>
      <w:proofErr w:type="spellEnd"/>
      <w:r>
        <w:rPr>
          <w:rFonts w:cs="Segoe UI"/>
          <w:sz w:val="22"/>
        </w:rPr>
        <w:t xml:space="preserve">, which stands for fake Reddit, and mocks the Reddit API. All the related information to </w:t>
      </w:r>
      <w:proofErr w:type="spellStart"/>
      <w:r>
        <w:rPr>
          <w:rFonts w:cs="Segoe UI"/>
          <w:sz w:val="22"/>
        </w:rPr>
        <w:t>Feddit</w:t>
      </w:r>
      <w:proofErr w:type="spellEnd"/>
      <w:r>
        <w:rPr>
          <w:rFonts w:cs="Segoe UI"/>
          <w:sz w:val="22"/>
        </w:rPr>
        <w:t xml:space="preserve"> is in the zip file attached.</w:t>
      </w:r>
    </w:p>
    <w:p w14:paraId="42F8759A" w14:textId="0C1DCF1A" w:rsidR="00953379" w:rsidRDefault="00953379" w:rsidP="00953379">
      <w:pPr>
        <w:pStyle w:val="AStandardListAlphabet"/>
        <w:numPr>
          <w:ilvl w:val="0"/>
          <w:numId w:val="0"/>
        </w:numPr>
        <w:spacing w:after="0"/>
        <w:ind w:left="198" w:hanging="198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>Additional hints</w:t>
      </w:r>
    </w:p>
    <w:p w14:paraId="02E2A39C" w14:textId="77777777" w:rsidR="007B140B" w:rsidRDefault="007B140B" w:rsidP="00953379">
      <w:pPr>
        <w:pStyle w:val="AStandardListAlphabet"/>
        <w:numPr>
          <w:ilvl w:val="0"/>
          <w:numId w:val="0"/>
        </w:numPr>
        <w:spacing w:after="0"/>
        <w:ind w:left="198" w:hanging="198"/>
        <w:rPr>
          <w:sz w:val="22"/>
          <w:szCs w:val="28"/>
        </w:rPr>
      </w:pPr>
    </w:p>
    <w:p w14:paraId="70F265FB" w14:textId="37C44F14" w:rsidR="00953379" w:rsidRDefault="00CB121A" w:rsidP="409B9BED">
      <w:pPr>
        <w:pStyle w:val="AStandardListAlphabet"/>
        <w:numPr>
          <w:ilvl w:val="0"/>
          <w:numId w:val="0"/>
        </w:numPr>
        <w:spacing w:after="0"/>
        <w:ind w:left="198" w:hanging="198"/>
        <w:rPr>
          <w:sz w:val="22"/>
        </w:rPr>
      </w:pPr>
      <w:r w:rsidRPr="6CC79B9F">
        <w:rPr>
          <w:sz w:val="22"/>
        </w:rPr>
        <w:t xml:space="preserve">Keep in mind that we will be focusing on the engineering </w:t>
      </w:r>
      <w:r w:rsidR="00B61080" w:rsidRPr="6CC79B9F">
        <w:rPr>
          <w:sz w:val="22"/>
        </w:rPr>
        <w:t>aspects of the task, so you are</w:t>
      </w:r>
      <w:r w:rsidR="112EDDA0" w:rsidRPr="6CC79B9F">
        <w:rPr>
          <w:sz w:val="22"/>
        </w:rPr>
        <w:t xml:space="preserve"> </w:t>
      </w:r>
      <w:proofErr w:type="gramStart"/>
      <w:r w:rsidR="00B61080" w:rsidRPr="6CC79B9F">
        <w:rPr>
          <w:sz w:val="22"/>
        </w:rPr>
        <w:t xml:space="preserve">not </w:t>
      </w:r>
      <w:r w:rsidRPr="6CC79B9F">
        <w:rPr>
          <w:sz w:val="22"/>
        </w:rPr>
        <w:t xml:space="preserve"> required</w:t>
      </w:r>
      <w:proofErr w:type="gramEnd"/>
      <w:r w:rsidRPr="6CC79B9F">
        <w:rPr>
          <w:sz w:val="22"/>
        </w:rPr>
        <w:t xml:space="preserve"> to build a </w:t>
      </w:r>
      <w:r w:rsidR="56650939" w:rsidRPr="6CC79B9F">
        <w:rPr>
          <w:sz w:val="22"/>
        </w:rPr>
        <w:t xml:space="preserve">ML </w:t>
      </w:r>
      <w:r w:rsidRPr="6CC79B9F">
        <w:rPr>
          <w:sz w:val="22"/>
        </w:rPr>
        <w:t>model from scratch</w:t>
      </w:r>
      <w:r w:rsidR="00F0219B" w:rsidRPr="6CC79B9F">
        <w:rPr>
          <w:sz w:val="22"/>
        </w:rPr>
        <w:t>.</w:t>
      </w:r>
      <w:r w:rsidR="00B61080" w:rsidRPr="6CC79B9F">
        <w:rPr>
          <w:sz w:val="22"/>
        </w:rPr>
        <w:t xml:space="preserve"> If you prefer, you can use an external API for the</w:t>
      </w:r>
      <w:r w:rsidR="0011493B" w:rsidRPr="6CC79B9F">
        <w:rPr>
          <w:sz w:val="22"/>
        </w:rPr>
        <w:t xml:space="preserve"> </w:t>
      </w:r>
      <w:r w:rsidR="174B0AD2" w:rsidRPr="6CC79B9F">
        <w:rPr>
          <w:sz w:val="22"/>
        </w:rPr>
        <w:t xml:space="preserve">ML </w:t>
      </w:r>
      <w:r w:rsidR="007B140B" w:rsidRPr="6CC79B9F">
        <w:rPr>
          <w:sz w:val="22"/>
        </w:rPr>
        <w:t>model.</w:t>
      </w:r>
    </w:p>
    <w:p w14:paraId="6A7F9207" w14:textId="3B11F69A" w:rsidR="00F5211A" w:rsidRDefault="00F5211A" w:rsidP="007B140B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14:paraId="4BD77E58" w14:textId="77777777" w:rsidR="00F5211A" w:rsidRPr="007E37CD" w:rsidRDefault="00F5211A" w:rsidP="00F5211A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sz w:val="22"/>
          <w:szCs w:val="28"/>
        </w:rPr>
        <w:t>We are expecting to be able to run the code.</w:t>
      </w:r>
    </w:p>
    <w:p w14:paraId="5E54770F" w14:textId="16C1D830" w:rsidR="00F5211A" w:rsidRDefault="00F5211A" w:rsidP="007B140B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14:paraId="33DF1070" w14:textId="77777777" w:rsidR="00F5211A" w:rsidRDefault="00F5211A" w:rsidP="006E768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llianz Neo" w:hAnsi="Allianz Neo"/>
          <w:color w:val="003781"/>
          <w:sz w:val="22"/>
          <w:szCs w:val="22"/>
          <w:lang w:val="en-US"/>
        </w:rPr>
      </w:pPr>
    </w:p>
    <w:p w14:paraId="56537F87" w14:textId="77777777" w:rsidR="006E768C" w:rsidRDefault="006E768C" w:rsidP="006E768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llianz Neo" w:hAnsi="Allianz Neo"/>
          <w:color w:val="003781"/>
          <w:sz w:val="22"/>
          <w:szCs w:val="22"/>
          <w:lang w:val="en-US"/>
        </w:rPr>
      </w:pPr>
    </w:p>
    <w:p w14:paraId="139B41FE" w14:textId="4F51828F" w:rsidR="00B506D6" w:rsidRPr="003D1BCB" w:rsidRDefault="00B506D6" w:rsidP="007B140B">
      <w:pPr>
        <w:pStyle w:val="AStandardListAlphabet"/>
        <w:numPr>
          <w:ilvl w:val="0"/>
          <w:numId w:val="0"/>
        </w:numPr>
      </w:pPr>
    </w:p>
    <w:sectPr w:rsidR="00B506D6" w:rsidRPr="003D1BCB" w:rsidSect="00B506D6">
      <w:headerReference w:type="default" r:id="rId13"/>
      <w:pgSz w:w="11906" w:h="16838" w:code="9"/>
      <w:pgMar w:top="567" w:right="1644" w:bottom="1134" w:left="1644" w:header="96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E0D4" w14:textId="77777777" w:rsidR="003C5691" w:rsidRDefault="003C5691" w:rsidP="00BF214D">
      <w:pPr>
        <w:spacing w:line="240" w:lineRule="auto"/>
      </w:pPr>
      <w:r>
        <w:separator/>
      </w:r>
    </w:p>
  </w:endnote>
  <w:endnote w:type="continuationSeparator" w:id="0">
    <w:p w14:paraId="2E9F2D93" w14:textId="77777777" w:rsidR="003C5691" w:rsidRDefault="003C5691" w:rsidP="00BF2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ianz Neo">
    <w:panose1 w:val="020B0504020203020204"/>
    <w:charset w:val="00"/>
    <w:family w:val="swiss"/>
    <w:pitch w:val="variable"/>
    <w:sig w:usb0="A0000067" w:usb1="00000001" w:usb2="00000000" w:usb3="00000000" w:csb0="00000093" w:csb1="00000000"/>
  </w:font>
  <w:font w:name="Kokila"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CA18" w14:textId="77777777" w:rsidR="003C5691" w:rsidRDefault="003C5691" w:rsidP="00BF214D">
      <w:pPr>
        <w:spacing w:line="240" w:lineRule="auto"/>
      </w:pPr>
      <w:r>
        <w:separator/>
      </w:r>
    </w:p>
  </w:footnote>
  <w:footnote w:type="continuationSeparator" w:id="0">
    <w:p w14:paraId="0A00FE23" w14:textId="77777777" w:rsidR="003C5691" w:rsidRDefault="003C5691" w:rsidP="00BF21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38F5" w14:textId="164C12DF" w:rsidR="00C406B5" w:rsidRDefault="00DB74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A78E0A6" wp14:editId="795A2C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2540" b="12700"/>
              <wp:wrapNone/>
              <wp:docPr id="13" name="MSIPCM5c6449abae509f01dba7531f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96648" w14:textId="79FFE128" w:rsidR="00DB74EF" w:rsidRPr="00DB74EF" w:rsidRDefault="00DB74EF" w:rsidP="00DB74E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DB74EF">
                            <w:rPr>
                              <w:rFonts w:ascii="Calibri" w:hAnsi="Calibri"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8E0A6" id="_x0000_t202" coordsize="21600,21600" o:spt="202" path="m,l,21600r21600,l21600,xe">
              <v:stroke joinstyle="miter"/>
              <v:path gradientshapeok="t" o:connecttype="rect"/>
            </v:shapetype>
            <v:shape id="MSIPCM5c6449abae509f01dba7531f" o:spid="_x0000_s1027" type="#_x0000_t202" alt="{&quot;HashCode&quot;:41790946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" o:allowincell="f" filled="f" stroked="f" strokeweight=".5pt">
              <v:textbox inset="0,0,0,0">
                <w:txbxContent>
                  <w:p w14:paraId="20196648" w14:textId="79FFE128" w:rsidR="00DB74EF" w:rsidRPr="00DB74EF" w:rsidRDefault="00DB74EF" w:rsidP="00DB74EF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DB74EF">
                      <w:rPr>
                        <w:rFonts w:ascii="Calibri" w:hAnsi="Calibri" w:cs="Calibri"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1E89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FED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6E75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69B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848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346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AC7F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2B0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4E3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B6D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C65C7"/>
    <w:multiLevelType w:val="multilevel"/>
    <w:tmpl w:val="A29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D44333"/>
    <w:multiLevelType w:val="hybridMultilevel"/>
    <w:tmpl w:val="D03C44DC"/>
    <w:lvl w:ilvl="0" w:tplc="F74CB4F4">
      <w:start w:val="1"/>
      <w:numFmt w:val="decimal"/>
      <w:pStyle w:val="AStandardListLatin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414141" w:themeColor="background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8222C"/>
    <w:multiLevelType w:val="hybridMultilevel"/>
    <w:tmpl w:val="561AAB9C"/>
    <w:lvl w:ilvl="0" w:tplc="8B1C3978">
      <w:start w:val="1"/>
      <w:numFmt w:val="lowerLetter"/>
      <w:pStyle w:val="AStandardListAlphabet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3781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50E65"/>
    <w:multiLevelType w:val="hybridMultilevel"/>
    <w:tmpl w:val="926222DA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i w:val="0"/>
        <w:color w:val="003781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47A67"/>
    <w:multiLevelType w:val="hybridMultilevel"/>
    <w:tmpl w:val="332C9A84"/>
    <w:lvl w:ilvl="0" w:tplc="667284DA">
      <w:numFmt w:val="bullet"/>
      <w:lvlText w:val="-"/>
      <w:lvlJc w:val="left"/>
      <w:pPr>
        <w:ind w:left="720" w:hanging="360"/>
      </w:pPr>
      <w:rPr>
        <w:rFonts w:ascii="Allianz Neo" w:eastAsiaTheme="minorHAnsi" w:hAnsi="Allianz Ne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C6DDC"/>
    <w:multiLevelType w:val="hybridMultilevel"/>
    <w:tmpl w:val="B2C25CD8"/>
    <w:lvl w:ilvl="0" w:tplc="939C4190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  <w:color w:val="003781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A76A4"/>
    <w:multiLevelType w:val="hybridMultilevel"/>
    <w:tmpl w:val="703C4036"/>
    <w:lvl w:ilvl="0" w:tplc="667284DA">
      <w:numFmt w:val="bullet"/>
      <w:lvlText w:val="-"/>
      <w:lvlJc w:val="left"/>
      <w:pPr>
        <w:ind w:left="720" w:hanging="360"/>
      </w:pPr>
      <w:rPr>
        <w:rFonts w:ascii="Allianz Neo" w:eastAsiaTheme="minorHAnsi" w:hAnsi="Allianz Ne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7117">
    <w:abstractNumId w:val="9"/>
  </w:num>
  <w:num w:numId="2" w16cid:durableId="758672234">
    <w:abstractNumId w:val="7"/>
  </w:num>
  <w:num w:numId="3" w16cid:durableId="1505897651">
    <w:abstractNumId w:val="6"/>
  </w:num>
  <w:num w:numId="4" w16cid:durableId="1525317155">
    <w:abstractNumId w:val="5"/>
  </w:num>
  <w:num w:numId="5" w16cid:durableId="139421945">
    <w:abstractNumId w:val="4"/>
  </w:num>
  <w:num w:numId="6" w16cid:durableId="240606688">
    <w:abstractNumId w:val="8"/>
  </w:num>
  <w:num w:numId="7" w16cid:durableId="1056128802">
    <w:abstractNumId w:val="3"/>
  </w:num>
  <w:num w:numId="8" w16cid:durableId="147600147">
    <w:abstractNumId w:val="2"/>
  </w:num>
  <w:num w:numId="9" w16cid:durableId="1429541588">
    <w:abstractNumId w:val="1"/>
  </w:num>
  <w:num w:numId="10" w16cid:durableId="1932007714">
    <w:abstractNumId w:val="0"/>
  </w:num>
  <w:num w:numId="11" w16cid:durableId="1580671526">
    <w:abstractNumId w:val="13"/>
  </w:num>
  <w:num w:numId="12" w16cid:durableId="933899525">
    <w:abstractNumId w:val="13"/>
    <w:lvlOverride w:ilvl="0">
      <w:startOverride w:val="1"/>
    </w:lvlOverride>
  </w:num>
  <w:num w:numId="13" w16cid:durableId="496576369">
    <w:abstractNumId w:val="11"/>
  </w:num>
  <w:num w:numId="14" w16cid:durableId="626670002">
    <w:abstractNumId w:val="12"/>
  </w:num>
  <w:num w:numId="15" w16cid:durableId="921598017">
    <w:abstractNumId w:val="15"/>
  </w:num>
  <w:num w:numId="16" w16cid:durableId="946473378">
    <w:abstractNumId w:val="14"/>
  </w:num>
  <w:num w:numId="17" w16cid:durableId="1212959831">
    <w:abstractNumId w:val="16"/>
  </w:num>
  <w:num w:numId="18" w16cid:durableId="9384902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3"/>
    <w:rsid w:val="000076A6"/>
    <w:rsid w:val="00015BE1"/>
    <w:rsid w:val="00020EE2"/>
    <w:rsid w:val="000227D0"/>
    <w:rsid w:val="00023331"/>
    <w:rsid w:val="00032853"/>
    <w:rsid w:val="00040997"/>
    <w:rsid w:val="000452BD"/>
    <w:rsid w:val="0006464C"/>
    <w:rsid w:val="00066237"/>
    <w:rsid w:val="000702D0"/>
    <w:rsid w:val="0008249E"/>
    <w:rsid w:val="000A0618"/>
    <w:rsid w:val="000B0A77"/>
    <w:rsid w:val="000B2D1E"/>
    <w:rsid w:val="000B64D1"/>
    <w:rsid w:val="000C1FC5"/>
    <w:rsid w:val="000D1A84"/>
    <w:rsid w:val="000F56BB"/>
    <w:rsid w:val="00100BE6"/>
    <w:rsid w:val="00112E65"/>
    <w:rsid w:val="001131DE"/>
    <w:rsid w:val="0011493B"/>
    <w:rsid w:val="0013318B"/>
    <w:rsid w:val="0013648C"/>
    <w:rsid w:val="00137269"/>
    <w:rsid w:val="00147966"/>
    <w:rsid w:val="001533DE"/>
    <w:rsid w:val="00163EBE"/>
    <w:rsid w:val="00172193"/>
    <w:rsid w:val="00174A81"/>
    <w:rsid w:val="001B7094"/>
    <w:rsid w:val="001C7DE9"/>
    <w:rsid w:val="001E59CA"/>
    <w:rsid w:val="001F1DF6"/>
    <w:rsid w:val="001F6EEE"/>
    <w:rsid w:val="001F7EDC"/>
    <w:rsid w:val="0020332A"/>
    <w:rsid w:val="0020340D"/>
    <w:rsid w:val="00204D86"/>
    <w:rsid w:val="002275FC"/>
    <w:rsid w:val="00262AE3"/>
    <w:rsid w:val="00263F9E"/>
    <w:rsid w:val="0026512B"/>
    <w:rsid w:val="00266A7A"/>
    <w:rsid w:val="00267A46"/>
    <w:rsid w:val="002A06CF"/>
    <w:rsid w:val="002A0704"/>
    <w:rsid w:val="002C0305"/>
    <w:rsid w:val="002C0E97"/>
    <w:rsid w:val="002C6ADA"/>
    <w:rsid w:val="002D16DC"/>
    <w:rsid w:val="002D352F"/>
    <w:rsid w:val="002E2DB0"/>
    <w:rsid w:val="002E565B"/>
    <w:rsid w:val="002F4CD8"/>
    <w:rsid w:val="002F7119"/>
    <w:rsid w:val="00321124"/>
    <w:rsid w:val="00324507"/>
    <w:rsid w:val="00325850"/>
    <w:rsid w:val="003327C0"/>
    <w:rsid w:val="003335BF"/>
    <w:rsid w:val="003365F4"/>
    <w:rsid w:val="00351D00"/>
    <w:rsid w:val="00354B2E"/>
    <w:rsid w:val="00377535"/>
    <w:rsid w:val="003811AE"/>
    <w:rsid w:val="00386C5E"/>
    <w:rsid w:val="003936D1"/>
    <w:rsid w:val="003B13AD"/>
    <w:rsid w:val="003C347A"/>
    <w:rsid w:val="003C5691"/>
    <w:rsid w:val="003D1BCB"/>
    <w:rsid w:val="003D451A"/>
    <w:rsid w:val="00402B0B"/>
    <w:rsid w:val="00402F62"/>
    <w:rsid w:val="00407099"/>
    <w:rsid w:val="00414D3F"/>
    <w:rsid w:val="0041614A"/>
    <w:rsid w:val="00427913"/>
    <w:rsid w:val="0043471F"/>
    <w:rsid w:val="00440B63"/>
    <w:rsid w:val="00464BF7"/>
    <w:rsid w:val="0046609B"/>
    <w:rsid w:val="00467484"/>
    <w:rsid w:val="0047551C"/>
    <w:rsid w:val="004A694D"/>
    <w:rsid w:val="004A743E"/>
    <w:rsid w:val="004F1B4E"/>
    <w:rsid w:val="00500672"/>
    <w:rsid w:val="00506433"/>
    <w:rsid w:val="005110A9"/>
    <w:rsid w:val="00514296"/>
    <w:rsid w:val="00521B8D"/>
    <w:rsid w:val="00527F5B"/>
    <w:rsid w:val="00543A47"/>
    <w:rsid w:val="00544741"/>
    <w:rsid w:val="0055160F"/>
    <w:rsid w:val="005567D4"/>
    <w:rsid w:val="00565292"/>
    <w:rsid w:val="00566898"/>
    <w:rsid w:val="005710C6"/>
    <w:rsid w:val="00571D6E"/>
    <w:rsid w:val="00581BE0"/>
    <w:rsid w:val="005A43F4"/>
    <w:rsid w:val="005A70C1"/>
    <w:rsid w:val="005C3264"/>
    <w:rsid w:val="005C3A48"/>
    <w:rsid w:val="005D4372"/>
    <w:rsid w:val="005F4E9D"/>
    <w:rsid w:val="00603C53"/>
    <w:rsid w:val="0061121E"/>
    <w:rsid w:val="00621E35"/>
    <w:rsid w:val="006223F5"/>
    <w:rsid w:val="00623B6C"/>
    <w:rsid w:val="00657524"/>
    <w:rsid w:val="006665B5"/>
    <w:rsid w:val="006833B6"/>
    <w:rsid w:val="00686F7C"/>
    <w:rsid w:val="006901CC"/>
    <w:rsid w:val="00692D33"/>
    <w:rsid w:val="00694E4D"/>
    <w:rsid w:val="006B3672"/>
    <w:rsid w:val="006B3BD6"/>
    <w:rsid w:val="006C33DE"/>
    <w:rsid w:val="006C611F"/>
    <w:rsid w:val="006C68AF"/>
    <w:rsid w:val="006E2517"/>
    <w:rsid w:val="006E4C89"/>
    <w:rsid w:val="006E768C"/>
    <w:rsid w:val="006F7B9F"/>
    <w:rsid w:val="0070694D"/>
    <w:rsid w:val="00712CD7"/>
    <w:rsid w:val="007319FE"/>
    <w:rsid w:val="007344FA"/>
    <w:rsid w:val="00734D4D"/>
    <w:rsid w:val="007442D4"/>
    <w:rsid w:val="00766B96"/>
    <w:rsid w:val="007672AC"/>
    <w:rsid w:val="00773D79"/>
    <w:rsid w:val="00777582"/>
    <w:rsid w:val="00777EB5"/>
    <w:rsid w:val="0078648A"/>
    <w:rsid w:val="0079506A"/>
    <w:rsid w:val="007A3088"/>
    <w:rsid w:val="007A7105"/>
    <w:rsid w:val="007B140B"/>
    <w:rsid w:val="007B359E"/>
    <w:rsid w:val="007B66E6"/>
    <w:rsid w:val="007C3FA5"/>
    <w:rsid w:val="007D2AAB"/>
    <w:rsid w:val="007E1135"/>
    <w:rsid w:val="007E37CD"/>
    <w:rsid w:val="007E4FE1"/>
    <w:rsid w:val="007E6C9B"/>
    <w:rsid w:val="007F7DC1"/>
    <w:rsid w:val="00802924"/>
    <w:rsid w:val="008046B7"/>
    <w:rsid w:val="00811C6E"/>
    <w:rsid w:val="00824F86"/>
    <w:rsid w:val="00830FC7"/>
    <w:rsid w:val="00835BAB"/>
    <w:rsid w:val="00851D15"/>
    <w:rsid w:val="00864139"/>
    <w:rsid w:val="00867FAB"/>
    <w:rsid w:val="00871D9C"/>
    <w:rsid w:val="00876846"/>
    <w:rsid w:val="00877B46"/>
    <w:rsid w:val="0088198E"/>
    <w:rsid w:val="00896EBE"/>
    <w:rsid w:val="00897182"/>
    <w:rsid w:val="008A2E4A"/>
    <w:rsid w:val="008B03BE"/>
    <w:rsid w:val="008B1F3F"/>
    <w:rsid w:val="008B5FA6"/>
    <w:rsid w:val="008C5364"/>
    <w:rsid w:val="008D2000"/>
    <w:rsid w:val="008D708F"/>
    <w:rsid w:val="008F1912"/>
    <w:rsid w:val="00934B21"/>
    <w:rsid w:val="00936FE1"/>
    <w:rsid w:val="00940591"/>
    <w:rsid w:val="00941E8C"/>
    <w:rsid w:val="00951ED2"/>
    <w:rsid w:val="00953379"/>
    <w:rsid w:val="0095514F"/>
    <w:rsid w:val="00965561"/>
    <w:rsid w:val="00970E30"/>
    <w:rsid w:val="009751AF"/>
    <w:rsid w:val="009800F6"/>
    <w:rsid w:val="00980F37"/>
    <w:rsid w:val="0099071F"/>
    <w:rsid w:val="009B0799"/>
    <w:rsid w:val="009C25D6"/>
    <w:rsid w:val="009C7D67"/>
    <w:rsid w:val="009D0309"/>
    <w:rsid w:val="009E3CCB"/>
    <w:rsid w:val="009F25B6"/>
    <w:rsid w:val="009F4127"/>
    <w:rsid w:val="009F6430"/>
    <w:rsid w:val="009F6E28"/>
    <w:rsid w:val="00A0432D"/>
    <w:rsid w:val="00A073CC"/>
    <w:rsid w:val="00A132A4"/>
    <w:rsid w:val="00A30DFE"/>
    <w:rsid w:val="00A325DA"/>
    <w:rsid w:val="00A45A26"/>
    <w:rsid w:val="00A64774"/>
    <w:rsid w:val="00A666E4"/>
    <w:rsid w:val="00AA7B2B"/>
    <w:rsid w:val="00AB476A"/>
    <w:rsid w:val="00AD1FDD"/>
    <w:rsid w:val="00AD581E"/>
    <w:rsid w:val="00AF55AD"/>
    <w:rsid w:val="00B0087F"/>
    <w:rsid w:val="00B030A4"/>
    <w:rsid w:val="00B04EB0"/>
    <w:rsid w:val="00B150A9"/>
    <w:rsid w:val="00B20176"/>
    <w:rsid w:val="00B2155E"/>
    <w:rsid w:val="00B23D86"/>
    <w:rsid w:val="00B275B8"/>
    <w:rsid w:val="00B2786B"/>
    <w:rsid w:val="00B45108"/>
    <w:rsid w:val="00B506D6"/>
    <w:rsid w:val="00B53125"/>
    <w:rsid w:val="00B61080"/>
    <w:rsid w:val="00B623A4"/>
    <w:rsid w:val="00B64EB3"/>
    <w:rsid w:val="00B71D75"/>
    <w:rsid w:val="00B75E27"/>
    <w:rsid w:val="00BA4701"/>
    <w:rsid w:val="00BB071A"/>
    <w:rsid w:val="00BD2D47"/>
    <w:rsid w:val="00BD3DCC"/>
    <w:rsid w:val="00BD3DE3"/>
    <w:rsid w:val="00BD5A0C"/>
    <w:rsid w:val="00BF214D"/>
    <w:rsid w:val="00BF36A5"/>
    <w:rsid w:val="00C02046"/>
    <w:rsid w:val="00C128A0"/>
    <w:rsid w:val="00C37F3C"/>
    <w:rsid w:val="00C406B5"/>
    <w:rsid w:val="00C5323B"/>
    <w:rsid w:val="00C60BBE"/>
    <w:rsid w:val="00C707F9"/>
    <w:rsid w:val="00C84796"/>
    <w:rsid w:val="00C92786"/>
    <w:rsid w:val="00C95934"/>
    <w:rsid w:val="00C965D4"/>
    <w:rsid w:val="00CA47D7"/>
    <w:rsid w:val="00CB121A"/>
    <w:rsid w:val="00CC0B4B"/>
    <w:rsid w:val="00CE6F16"/>
    <w:rsid w:val="00CF1CBF"/>
    <w:rsid w:val="00CF557D"/>
    <w:rsid w:val="00D0778B"/>
    <w:rsid w:val="00D1009D"/>
    <w:rsid w:val="00D169AF"/>
    <w:rsid w:val="00D47F6A"/>
    <w:rsid w:val="00D60041"/>
    <w:rsid w:val="00D61759"/>
    <w:rsid w:val="00D665DE"/>
    <w:rsid w:val="00D81FA1"/>
    <w:rsid w:val="00D85D39"/>
    <w:rsid w:val="00D962A9"/>
    <w:rsid w:val="00D97855"/>
    <w:rsid w:val="00DB005D"/>
    <w:rsid w:val="00DB6303"/>
    <w:rsid w:val="00DB74EF"/>
    <w:rsid w:val="00DB7500"/>
    <w:rsid w:val="00DC1D6F"/>
    <w:rsid w:val="00DD23B1"/>
    <w:rsid w:val="00DE18C9"/>
    <w:rsid w:val="00DE4D96"/>
    <w:rsid w:val="00DF4EBE"/>
    <w:rsid w:val="00E02DB1"/>
    <w:rsid w:val="00E14F39"/>
    <w:rsid w:val="00E25810"/>
    <w:rsid w:val="00E268C5"/>
    <w:rsid w:val="00E31117"/>
    <w:rsid w:val="00E36D6F"/>
    <w:rsid w:val="00E40716"/>
    <w:rsid w:val="00E50274"/>
    <w:rsid w:val="00E54E6E"/>
    <w:rsid w:val="00E61FF9"/>
    <w:rsid w:val="00E935B3"/>
    <w:rsid w:val="00EA1048"/>
    <w:rsid w:val="00EA5A16"/>
    <w:rsid w:val="00EA5E69"/>
    <w:rsid w:val="00ED09BE"/>
    <w:rsid w:val="00ED1346"/>
    <w:rsid w:val="00ED29DD"/>
    <w:rsid w:val="00EF7623"/>
    <w:rsid w:val="00F0219B"/>
    <w:rsid w:val="00F11795"/>
    <w:rsid w:val="00F12F52"/>
    <w:rsid w:val="00F174A9"/>
    <w:rsid w:val="00F23A28"/>
    <w:rsid w:val="00F244A8"/>
    <w:rsid w:val="00F25C22"/>
    <w:rsid w:val="00F33EC2"/>
    <w:rsid w:val="00F36FBC"/>
    <w:rsid w:val="00F3719F"/>
    <w:rsid w:val="00F5211A"/>
    <w:rsid w:val="00F531D2"/>
    <w:rsid w:val="00F6778B"/>
    <w:rsid w:val="00F8249B"/>
    <w:rsid w:val="00F85DB9"/>
    <w:rsid w:val="00FA4E71"/>
    <w:rsid w:val="00FC331F"/>
    <w:rsid w:val="00FC3F0C"/>
    <w:rsid w:val="00FC6353"/>
    <w:rsid w:val="00FD5876"/>
    <w:rsid w:val="00FD72B2"/>
    <w:rsid w:val="00FE4896"/>
    <w:rsid w:val="00FE7B9D"/>
    <w:rsid w:val="00FF18CC"/>
    <w:rsid w:val="00FF2B38"/>
    <w:rsid w:val="112EDDA0"/>
    <w:rsid w:val="1564A09C"/>
    <w:rsid w:val="174B0AD2"/>
    <w:rsid w:val="358CE055"/>
    <w:rsid w:val="3DCE873D"/>
    <w:rsid w:val="3E386A9C"/>
    <w:rsid w:val="409B9BED"/>
    <w:rsid w:val="4CA7942C"/>
    <w:rsid w:val="56650939"/>
    <w:rsid w:val="67AB8E2E"/>
    <w:rsid w:val="6CC79B9F"/>
    <w:rsid w:val="743D8590"/>
    <w:rsid w:val="7816A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5005D"/>
  <w15:chartTrackingRefBased/>
  <w15:docId w15:val="{2B1A0516-7F47-4304-9015-49E4E4C2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aliases w:val="Standard (Do not us)"/>
    <w:semiHidden/>
    <w:qFormat/>
    <w:rsid w:val="009800F6"/>
    <w:pPr>
      <w:spacing w:after="0" w:line="260" w:lineRule="atLeast"/>
    </w:pPr>
    <w:rPr>
      <w:sz w:val="20"/>
      <w:lang w:val="en-US"/>
    </w:rPr>
  </w:style>
  <w:style w:type="paragraph" w:styleId="Heading1">
    <w:name w:val="heading 1"/>
    <w:aliases w:val="A_Headline level 1"/>
    <w:basedOn w:val="Normal"/>
    <w:next w:val="Normal"/>
    <w:link w:val="Heading1Char"/>
    <w:uiPriority w:val="9"/>
    <w:qFormat/>
    <w:rsid w:val="00543A47"/>
    <w:pPr>
      <w:keepNext/>
      <w:keepLines/>
      <w:numPr>
        <w:numId w:val="11"/>
      </w:numPr>
      <w:spacing w:before="680" w:after="250" w:line="360" w:lineRule="exact"/>
      <w:outlineLvl w:val="0"/>
    </w:pPr>
    <w:rPr>
      <w:rFonts w:asciiTheme="majorHAnsi" w:eastAsiaTheme="majorEastAsia" w:hAnsiTheme="majorHAnsi" w:cstheme="majorBidi"/>
      <w:b/>
      <w:color w:val="003781" w:themeColor="background1"/>
      <w:sz w:val="30"/>
      <w:szCs w:val="32"/>
    </w:rPr>
  </w:style>
  <w:style w:type="paragraph" w:styleId="Heading2">
    <w:name w:val="heading 2"/>
    <w:aliases w:val="A_Headline level 2"/>
    <w:basedOn w:val="Normal"/>
    <w:next w:val="Normal"/>
    <w:link w:val="Heading2Char"/>
    <w:uiPriority w:val="9"/>
    <w:qFormat/>
    <w:rsid w:val="00BF36A5"/>
    <w:pPr>
      <w:keepNext/>
      <w:keepLines/>
      <w:numPr>
        <w:numId w:val="15"/>
      </w:numPr>
      <w:spacing w:line="260" w:lineRule="exact"/>
      <w:ind w:left="170" w:hanging="170"/>
      <w:outlineLvl w:val="1"/>
    </w:pPr>
    <w:rPr>
      <w:rFonts w:asciiTheme="majorHAnsi" w:eastAsiaTheme="majorEastAsia" w:hAnsiTheme="majorHAnsi" w:cstheme="majorBidi"/>
      <w:b/>
      <w:color w:val="003781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C5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152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AStandard"/>
    <w:link w:val="HeaderChar"/>
    <w:uiPriority w:val="99"/>
    <w:rsid w:val="007E6C9B"/>
    <w:pPr>
      <w:tabs>
        <w:tab w:val="center" w:pos="4536"/>
        <w:tab w:val="right" w:pos="9072"/>
      </w:tabs>
      <w:spacing w:line="180" w:lineRule="exact"/>
      <w:ind w:left="-2268"/>
    </w:pPr>
    <w:rPr>
      <w:color w:val="003781" w:themeColor="background1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95514F"/>
    <w:rPr>
      <w:color w:val="003781" w:themeColor="background1"/>
      <w:sz w:val="14"/>
      <w:lang w:val="en-US"/>
    </w:rPr>
  </w:style>
  <w:style w:type="paragraph" w:styleId="Footer">
    <w:name w:val="footer"/>
    <w:basedOn w:val="Header"/>
    <w:link w:val="FooterChar"/>
    <w:uiPriority w:val="99"/>
    <w:rsid w:val="00266A7A"/>
    <w:pPr>
      <w:tabs>
        <w:tab w:val="clear" w:pos="4536"/>
        <w:tab w:val="clear" w:pos="9072"/>
        <w:tab w:val="left" w:pos="170"/>
      </w:tabs>
      <w:spacing w:after="0"/>
      <w:ind w:left="0"/>
    </w:pPr>
  </w:style>
  <w:style w:type="character" w:customStyle="1" w:styleId="FooterChar">
    <w:name w:val="Footer Char"/>
    <w:basedOn w:val="DefaultParagraphFont"/>
    <w:link w:val="Footer"/>
    <w:uiPriority w:val="99"/>
    <w:rsid w:val="00266A7A"/>
    <w:rPr>
      <w:color w:val="003781" w:themeColor="background1"/>
      <w:sz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F3719F"/>
    <w:rPr>
      <w:color w:val="808080"/>
    </w:rPr>
  </w:style>
  <w:style w:type="paragraph" w:customStyle="1" w:styleId="Subject">
    <w:name w:val="Subject"/>
    <w:basedOn w:val="Normal"/>
    <w:semiHidden/>
    <w:qFormat/>
    <w:rsid w:val="007E6C9B"/>
    <w:pPr>
      <w:spacing w:after="260"/>
      <w:contextualSpacing/>
    </w:pPr>
    <w:rPr>
      <w:rFonts w:ascii="Allianz Neo" w:hAnsi="Allianz Neo"/>
      <w:b/>
    </w:rPr>
  </w:style>
  <w:style w:type="character" w:customStyle="1" w:styleId="Heading1Char">
    <w:name w:val="Heading 1 Char"/>
    <w:aliases w:val="A_Headline level 1 Char"/>
    <w:basedOn w:val="DefaultParagraphFont"/>
    <w:link w:val="Heading1"/>
    <w:uiPriority w:val="9"/>
    <w:rsid w:val="00543A47"/>
    <w:rPr>
      <w:rFonts w:asciiTheme="majorHAnsi" w:eastAsiaTheme="majorEastAsia" w:hAnsiTheme="majorHAnsi" w:cstheme="majorBidi"/>
      <w:b/>
      <w:color w:val="003781" w:themeColor="background1"/>
      <w:sz w:val="30"/>
      <w:szCs w:val="32"/>
      <w:lang w:val="en-US"/>
    </w:rPr>
  </w:style>
  <w:style w:type="paragraph" w:styleId="TOCHeading">
    <w:name w:val="TOC Heading"/>
    <w:aliases w:val="A_TOC Headline"/>
    <w:basedOn w:val="Heading1"/>
    <w:next w:val="AStandard"/>
    <w:uiPriority w:val="39"/>
    <w:qFormat/>
    <w:rsid w:val="008B1F3F"/>
    <w:pPr>
      <w:numPr>
        <w:numId w:val="0"/>
      </w:numPr>
      <w:spacing w:after="1320" w:line="720" w:lineRule="exact"/>
      <w:outlineLvl w:val="9"/>
    </w:pPr>
    <w:rPr>
      <w:b w:val="0"/>
      <w:sz w:val="60"/>
    </w:rPr>
  </w:style>
  <w:style w:type="paragraph" w:styleId="Title">
    <w:name w:val="Title"/>
    <w:aliases w:val="A_Documenttitle"/>
    <w:basedOn w:val="Normal"/>
    <w:next w:val="Normal"/>
    <w:link w:val="TitleChar"/>
    <w:uiPriority w:val="10"/>
    <w:qFormat/>
    <w:rsid w:val="00DE18C9"/>
    <w:pPr>
      <w:spacing w:line="1100" w:lineRule="exact"/>
      <w:ind w:left="2608" w:hanging="2608"/>
      <w:contextualSpacing/>
    </w:pPr>
    <w:rPr>
      <w:rFonts w:asciiTheme="majorHAnsi" w:eastAsiaTheme="majorEastAsia" w:hAnsiTheme="majorHAnsi" w:cstheme="majorBidi"/>
      <w:color w:val="003781" w:themeColor="background1"/>
      <w:spacing w:val="-10"/>
      <w:kern w:val="28"/>
      <w:sz w:val="100"/>
      <w:szCs w:val="56"/>
    </w:rPr>
  </w:style>
  <w:style w:type="character" w:customStyle="1" w:styleId="TitleChar">
    <w:name w:val="Title Char"/>
    <w:aliases w:val="A_Documenttitle Char"/>
    <w:basedOn w:val="DefaultParagraphFont"/>
    <w:link w:val="Title"/>
    <w:uiPriority w:val="10"/>
    <w:rsid w:val="00DE18C9"/>
    <w:rPr>
      <w:rFonts w:asciiTheme="majorHAnsi" w:eastAsiaTheme="majorEastAsia" w:hAnsiTheme="majorHAnsi" w:cstheme="majorBidi"/>
      <w:color w:val="003781" w:themeColor="background1"/>
      <w:spacing w:val="-10"/>
      <w:kern w:val="28"/>
      <w:sz w:val="100"/>
      <w:szCs w:val="56"/>
      <w:lang w:val="en-US"/>
    </w:rPr>
  </w:style>
  <w:style w:type="paragraph" w:styleId="Subtitle">
    <w:name w:val="Subtitle"/>
    <w:aliases w:val="A_Subtitle"/>
    <w:basedOn w:val="Normal"/>
    <w:next w:val="Normal"/>
    <w:link w:val="SubtitleChar"/>
    <w:uiPriority w:val="11"/>
    <w:qFormat/>
    <w:rsid w:val="00020EE2"/>
    <w:pPr>
      <w:numPr>
        <w:ilvl w:val="1"/>
      </w:numPr>
      <w:spacing w:before="600" w:line="360" w:lineRule="exact"/>
    </w:pPr>
    <w:rPr>
      <w:rFonts w:eastAsiaTheme="minorEastAsia"/>
      <w:color w:val="003781" w:themeColor="background1"/>
      <w:sz w:val="30"/>
    </w:rPr>
  </w:style>
  <w:style w:type="character" w:customStyle="1" w:styleId="SubtitleChar">
    <w:name w:val="Subtitle Char"/>
    <w:aliases w:val="A_Subtitle Char"/>
    <w:basedOn w:val="DefaultParagraphFont"/>
    <w:link w:val="Subtitle"/>
    <w:uiPriority w:val="11"/>
    <w:rsid w:val="0095514F"/>
    <w:rPr>
      <w:rFonts w:eastAsiaTheme="minorEastAsia"/>
      <w:color w:val="003781" w:themeColor="background1"/>
      <w:sz w:val="30"/>
      <w:lang w:val="en-US"/>
    </w:rPr>
  </w:style>
  <w:style w:type="table" w:customStyle="1" w:styleId="Allianz">
    <w:name w:val="Allianz"/>
    <w:basedOn w:val="TableNormal"/>
    <w:uiPriority w:val="99"/>
    <w:rsid w:val="0006464C"/>
    <w:pPr>
      <w:spacing w:after="20" w:line="260" w:lineRule="exact"/>
    </w:pPr>
    <w:rPr>
      <w:color w:val="003781" w:themeColor="background1"/>
      <w:sz w:val="20"/>
    </w:rPr>
    <w:tblPr>
      <w:tblStyleRowBandSize w:val="1"/>
      <w:tblStyleColBandSize w:val="1"/>
      <w:tblBorders>
        <w:top w:val="single" w:sz="2" w:space="0" w:color="003781" w:themeColor="background1"/>
        <w:insideH w:val="single" w:sz="4" w:space="0" w:color="003781" w:themeColor="background1"/>
        <w:insideV w:val="single" w:sz="48" w:space="0" w:color="FFFFFF" w:themeColor="text1"/>
      </w:tblBorders>
      <w:tblCellMar>
        <w:top w:w="113" w:type="dxa"/>
        <w:left w:w="0" w:type="dxa"/>
        <w:bottom w:w="142" w:type="dxa"/>
        <w:right w:w="0" w:type="dxa"/>
      </w:tblCellMar>
    </w:tblPr>
    <w:tcPr>
      <w:shd w:val="clear" w:color="auto" w:fill="FFFFFF" w:themeFill="text1"/>
    </w:tcPr>
    <w:tblStylePr w:type="firstRow">
      <w:rPr>
        <w:b/>
        <w:color w:val="003781" w:themeColor="background1"/>
      </w:rPr>
      <w:tblPr/>
      <w:tcPr>
        <w:tcBorders>
          <w:top w:val="single" w:sz="4" w:space="0" w:color="FFFFFF" w:themeColor="text1"/>
          <w:left w:val="nil"/>
          <w:bottom w:val="nil"/>
          <w:right w:val="nil"/>
          <w:insideH w:val="nil"/>
          <w:insideV w:val="single" w:sz="48" w:space="0" w:color="FFFFFF" w:themeColor="text1"/>
          <w:tl2br w:val="nil"/>
          <w:tr2bl w:val="nil"/>
        </w:tcBorders>
        <w:shd w:val="clear" w:color="auto" w:fill="FFFFFF" w:themeFill="text1"/>
      </w:tcPr>
    </w:tblStylePr>
    <w:tblStylePr w:type="lastRow">
      <w:rPr>
        <w:b/>
      </w:rPr>
    </w:tblStylePr>
    <w:tblStylePr w:type="band1Vert">
      <w:tblPr/>
      <w:tcPr>
        <w:tcBorders>
          <w:top w:val="single" w:sz="2" w:space="0" w:color="003781" w:themeColor="background1"/>
          <w:left w:val="nil"/>
          <w:bottom w:val="nil"/>
          <w:right w:val="single" w:sz="48" w:space="0" w:color="FFFFFF" w:themeColor="text1"/>
          <w:insideH w:val="nil"/>
          <w:insideV w:val="nil"/>
          <w:tl2br w:val="nil"/>
          <w:tr2bl w:val="nil"/>
        </w:tcBorders>
        <w:shd w:val="clear" w:color="auto" w:fill="FFFFFF" w:themeFill="text1"/>
      </w:tcPr>
    </w:tblStylePr>
    <w:tblStylePr w:type="band2Vert">
      <w:tblPr/>
      <w:tcPr>
        <w:tcBorders>
          <w:top w:val="single" w:sz="4" w:space="0" w:color="003781" w:themeColor="background1"/>
          <w:left w:val="nil"/>
          <w:bottom w:val="nil"/>
          <w:right w:val="single" w:sz="48" w:space="0" w:color="FFFFFF" w:themeColor="text1"/>
          <w:insideH w:val="nil"/>
          <w:insideV w:val="nil"/>
          <w:tl2br w:val="nil"/>
          <w:tr2bl w:val="nil"/>
        </w:tcBorders>
        <w:shd w:val="clear" w:color="auto" w:fill="FFFFFF" w:themeFill="text1"/>
      </w:tcPr>
    </w:tblStylePr>
    <w:tblStylePr w:type="band1Horz">
      <w:tblPr/>
      <w:tcPr>
        <w:tcBorders>
          <w:top w:val="single" w:sz="2" w:space="0" w:color="003781" w:themeColor="background1"/>
          <w:left w:val="nil"/>
          <w:bottom w:val="nil"/>
          <w:right w:val="nil"/>
          <w:insideH w:val="nil"/>
          <w:insideV w:val="single" w:sz="48" w:space="0" w:color="FFFFFF" w:themeColor="text1"/>
          <w:tl2br w:val="nil"/>
          <w:tr2bl w:val="nil"/>
        </w:tcBorders>
        <w:shd w:val="clear" w:color="auto" w:fill="FFFFFF" w:themeFill="text1"/>
      </w:tcPr>
    </w:tblStylePr>
    <w:tblStylePr w:type="band2Horz">
      <w:tblPr/>
      <w:tcPr>
        <w:tcBorders>
          <w:top w:val="single" w:sz="4" w:space="0" w:color="003781" w:themeColor="background1"/>
          <w:left w:val="nil"/>
          <w:bottom w:val="nil"/>
          <w:right w:val="nil"/>
          <w:insideH w:val="nil"/>
          <w:insideV w:val="single" w:sz="48" w:space="0" w:color="FFFFFF" w:themeColor="text1"/>
          <w:tl2br w:val="nil"/>
          <w:tr2bl w:val="nil"/>
        </w:tcBorders>
        <w:shd w:val="clear" w:color="auto" w:fill="FFFFFF" w:themeFill="text1"/>
      </w:tcPr>
    </w:tblStylePr>
  </w:style>
  <w:style w:type="paragraph" w:customStyle="1" w:styleId="ATopline">
    <w:name w:val="A_Topline"/>
    <w:basedOn w:val="Title"/>
    <w:qFormat/>
    <w:rsid w:val="00DE18C9"/>
    <w:pPr>
      <w:spacing w:line="300" w:lineRule="exact"/>
    </w:pPr>
    <w:rPr>
      <w:b/>
      <w:caps/>
      <w:spacing w:val="8"/>
      <w:sz w:val="24"/>
    </w:rPr>
  </w:style>
  <w:style w:type="paragraph" w:styleId="TOC1">
    <w:name w:val="toc 1"/>
    <w:aliases w:val="A_TOC"/>
    <w:basedOn w:val="AStandard"/>
    <w:next w:val="AStandard"/>
    <w:autoRedefine/>
    <w:uiPriority w:val="39"/>
    <w:rsid w:val="00100BE6"/>
    <w:pPr>
      <w:tabs>
        <w:tab w:val="left" w:pos="440"/>
        <w:tab w:val="right" w:pos="4395"/>
      </w:tabs>
      <w:spacing w:after="360" w:line="310" w:lineRule="exact"/>
      <w:ind w:left="442" w:right="4196" w:hanging="442"/>
    </w:pPr>
    <w:rPr>
      <w:noProof/>
      <w:color w:val="003781" w:themeColor="background1"/>
      <w:sz w:val="24"/>
    </w:rPr>
  </w:style>
  <w:style w:type="character" w:styleId="Hyperlink">
    <w:name w:val="Hyperlink"/>
    <w:basedOn w:val="DefaultParagraphFont"/>
    <w:uiPriority w:val="99"/>
    <w:rsid w:val="00830FC7"/>
    <w:rPr>
      <w:color w:val="003781" w:themeColor="hyperlink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4F"/>
    <w:rPr>
      <w:rFonts w:asciiTheme="majorHAnsi" w:eastAsiaTheme="majorEastAsia" w:hAnsiTheme="majorHAnsi" w:cstheme="majorBidi"/>
      <w:color w:val="091529" w:themeColor="accent1" w:themeShade="7F"/>
      <w:sz w:val="24"/>
      <w:szCs w:val="24"/>
      <w:lang w:val="en-US"/>
    </w:rPr>
  </w:style>
  <w:style w:type="character" w:customStyle="1" w:styleId="Heading2Char">
    <w:name w:val="Heading 2 Char"/>
    <w:aliases w:val="A_Headline level 2 Char"/>
    <w:basedOn w:val="DefaultParagraphFont"/>
    <w:link w:val="Heading2"/>
    <w:uiPriority w:val="9"/>
    <w:rsid w:val="009800F6"/>
    <w:rPr>
      <w:rFonts w:asciiTheme="majorHAnsi" w:eastAsiaTheme="majorEastAsia" w:hAnsiTheme="majorHAnsi" w:cstheme="majorBidi"/>
      <w:b/>
      <w:color w:val="003781" w:themeColor="background1"/>
      <w:sz w:val="20"/>
      <w:szCs w:val="26"/>
      <w:lang w:val="en-US"/>
    </w:rPr>
  </w:style>
  <w:style w:type="paragraph" w:customStyle="1" w:styleId="AStandardListLatin">
    <w:name w:val="A_Standard List Latin"/>
    <w:basedOn w:val="Normal"/>
    <w:qFormat/>
    <w:rsid w:val="00D0778B"/>
    <w:pPr>
      <w:numPr>
        <w:numId w:val="13"/>
      </w:numPr>
      <w:spacing w:after="260"/>
      <w:ind w:left="198" w:hanging="198"/>
    </w:pPr>
    <w:rPr>
      <w:color w:val="414141" w:themeColor="background2"/>
    </w:rPr>
  </w:style>
  <w:style w:type="paragraph" w:customStyle="1" w:styleId="AStandardListAlphabet">
    <w:name w:val="A_Standard List Alphabet"/>
    <w:basedOn w:val="AStandard"/>
    <w:qFormat/>
    <w:rsid w:val="001131DE"/>
    <w:pPr>
      <w:numPr>
        <w:numId w:val="14"/>
      </w:numPr>
      <w:ind w:left="198" w:hanging="198"/>
    </w:pPr>
    <w:rPr>
      <w:color w:val="003781" w:themeColor="background1"/>
    </w:rPr>
  </w:style>
  <w:style w:type="paragraph" w:customStyle="1" w:styleId="AStandardwithIndent">
    <w:name w:val="A_Standard with Indent"/>
    <w:basedOn w:val="AStandard"/>
    <w:qFormat/>
    <w:rsid w:val="00D0778B"/>
    <w:pPr>
      <w:ind w:left="170"/>
    </w:pPr>
  </w:style>
  <w:style w:type="paragraph" w:customStyle="1" w:styleId="ABoldTextwithunderline">
    <w:name w:val="A_Bold Text with underline"/>
    <w:basedOn w:val="AStandard"/>
    <w:qFormat/>
    <w:rsid w:val="007C3FA5"/>
    <w:pPr>
      <w:pBdr>
        <w:bottom w:val="single" w:sz="4" w:space="4" w:color="003781" w:themeColor="background1"/>
      </w:pBdr>
      <w:spacing w:before="390" w:after="130"/>
    </w:pPr>
    <w:rPr>
      <w:b/>
      <w:bCs/>
      <w:color w:val="003781" w:themeColor="background1"/>
    </w:rPr>
  </w:style>
  <w:style w:type="paragraph" w:customStyle="1" w:styleId="AStandard">
    <w:name w:val="A_Standard"/>
    <w:basedOn w:val="Normal"/>
    <w:qFormat/>
    <w:rsid w:val="00D0778B"/>
    <w:pPr>
      <w:spacing w:after="260"/>
    </w:pPr>
    <w:rPr>
      <w:color w:val="414141" w:themeColor="background2"/>
    </w:rPr>
  </w:style>
  <w:style w:type="paragraph" w:styleId="Caption">
    <w:name w:val="caption"/>
    <w:aliases w:val="A_Image Description"/>
    <w:basedOn w:val="AStandard"/>
    <w:next w:val="AStandard"/>
    <w:uiPriority w:val="35"/>
    <w:qFormat/>
    <w:rsid w:val="00692D33"/>
    <w:pPr>
      <w:spacing w:before="260" w:after="640" w:line="168" w:lineRule="exact"/>
    </w:pPr>
    <w:rPr>
      <w:iCs/>
      <w:sz w:val="14"/>
      <w:szCs w:val="18"/>
    </w:rPr>
  </w:style>
  <w:style w:type="paragraph" w:customStyle="1" w:styleId="KeinAbsatzformat">
    <w:name w:val="[Kein Absatzformat]"/>
    <w:rsid w:val="00EF762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HeadlineGraphic">
    <w:name w:val="A_Headline_Graphic"/>
    <w:basedOn w:val="Normal"/>
    <w:qFormat/>
    <w:rsid w:val="00D60041"/>
    <w:pPr>
      <w:pBdr>
        <w:bottom w:val="single" w:sz="4" w:space="5" w:color="414141" w:themeColor="background2"/>
      </w:pBdr>
      <w:spacing w:before="720" w:after="200" w:line="276" w:lineRule="auto"/>
      <w:ind w:left="170" w:right="2438"/>
    </w:pPr>
  </w:style>
  <w:style w:type="paragraph" w:customStyle="1" w:styleId="AGraphicdescription">
    <w:name w:val="A_Graphic_description"/>
    <w:basedOn w:val="Normal"/>
    <w:qFormat/>
    <w:rsid w:val="00D60041"/>
    <w:pPr>
      <w:spacing w:after="720" w:line="168" w:lineRule="exact"/>
      <w:ind w:left="170"/>
    </w:pPr>
    <w:rPr>
      <w:sz w:val="14"/>
      <w:szCs w:val="14"/>
    </w:rPr>
  </w:style>
  <w:style w:type="character" w:customStyle="1" w:styleId="AZ-TBrandColorBlue3">
    <w:name w:val="AZ-T Brand Color Blue 3"/>
    <w:uiPriority w:val="1"/>
    <w:qFormat/>
    <w:rsid w:val="00896EBE"/>
    <w:rPr>
      <w:color w:val="13A0D3" w:themeColor="accent4"/>
    </w:rPr>
  </w:style>
  <w:style w:type="character" w:styleId="UnresolvedMention">
    <w:name w:val="Unresolved Mention"/>
    <w:basedOn w:val="DefaultParagraphFont"/>
    <w:uiPriority w:val="99"/>
    <w:semiHidden/>
    <w:rsid w:val="002F71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332A"/>
    <w:rPr>
      <w:color w:val="B4B4B4" w:themeColor="followedHyperlink"/>
      <w:u w:val="single"/>
    </w:rPr>
  </w:style>
  <w:style w:type="paragraph" w:customStyle="1" w:styleId="paragraph">
    <w:name w:val="paragraph"/>
    <w:basedOn w:val="Normal"/>
    <w:rsid w:val="006E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hi-IN"/>
    </w:rPr>
  </w:style>
  <w:style w:type="character" w:customStyle="1" w:styleId="normaltextrun">
    <w:name w:val="normaltextrun"/>
    <w:basedOn w:val="DefaultParagraphFont"/>
    <w:rsid w:val="006E768C"/>
  </w:style>
  <w:style w:type="character" w:customStyle="1" w:styleId="eop">
    <w:name w:val="eop"/>
    <w:basedOn w:val="DefaultParagraphFont"/>
    <w:rsid w:val="006E768C"/>
  </w:style>
  <w:style w:type="character" w:customStyle="1" w:styleId="ui-provider">
    <w:name w:val="ui-provider"/>
    <w:basedOn w:val="DefaultParagraphFont"/>
    <w:rsid w:val="00F5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_~1\Temp\7zOC339A537\AZ_Internal_Reports_A4_Neo.dotx" TargetMode="External"/></Relationships>
</file>

<file path=word/theme/theme1.xml><?xml version="1.0" encoding="utf-8"?>
<a:theme xmlns:a="http://schemas.openxmlformats.org/drawingml/2006/main" name="Alianz Neo">
  <a:themeElements>
    <a:clrScheme name="Custom 21">
      <a:dk1>
        <a:srgbClr val="FFFFFF"/>
      </a:dk1>
      <a:lt1>
        <a:srgbClr val="003781"/>
      </a:lt1>
      <a:dk2>
        <a:srgbClr val="CFCFCF"/>
      </a:dk2>
      <a:lt2>
        <a:srgbClr val="414141"/>
      </a:lt2>
      <a:accent1>
        <a:srgbClr val="122B54"/>
      </a:accent1>
      <a:accent2>
        <a:srgbClr val="006192"/>
      </a:accent2>
      <a:accent3>
        <a:srgbClr val="007AB3"/>
      </a:accent3>
      <a:accent4>
        <a:srgbClr val="13A0D3"/>
      </a:accent4>
      <a:accent5>
        <a:srgbClr val="B5DAE6"/>
      </a:accent5>
      <a:accent6>
        <a:srgbClr val="DFEFF2"/>
      </a:accent6>
      <a:hlink>
        <a:srgbClr val="003781"/>
      </a:hlink>
      <a:folHlink>
        <a:srgbClr val="B4B4B4"/>
      </a:folHlink>
    </a:clrScheme>
    <a:fontScheme name="Custom 3">
      <a:majorFont>
        <a:latin typeface="Allianz Neo"/>
        <a:ea typeface=""/>
        <a:cs typeface=""/>
      </a:majorFont>
      <a:minorFont>
        <a:latin typeface="Allianz Neo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22B54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 anchor="t" anchorCtr="0">
        <a:noAutofit/>
      </a:bodyPr>
      <a:lstStyle>
        <a:defPPr algn="l">
          <a:defRPr sz="1600" smtClean="0">
            <a:solidFill>
              <a:schemeClr val="bg1"/>
            </a:solidFill>
          </a:defRPr>
        </a:defPPr>
      </a:lstStyle>
    </a:txDef>
  </a:objectDefaults>
  <a:extraClrSchemeLst>
    <a:extraClrScheme>
      <a:clrScheme name="AllianzBlue">
        <a:dk1>
          <a:srgbClr val="003781"/>
        </a:dk1>
        <a:lt1>
          <a:srgbClr val="FFFFFF"/>
        </a:lt1>
        <a:dk2>
          <a:srgbClr val="414141"/>
        </a:dk2>
        <a:lt2>
          <a:srgbClr val="CFCFCF"/>
        </a:lt2>
        <a:accent1>
          <a:srgbClr val="122B54"/>
        </a:accent1>
        <a:accent2>
          <a:srgbClr val="006192"/>
        </a:accent2>
        <a:accent3>
          <a:srgbClr val="007AB3"/>
        </a:accent3>
        <a:accent4>
          <a:srgbClr val="13A0D3"/>
        </a:accent4>
        <a:accent5>
          <a:srgbClr val="B5DAE6"/>
        </a:accent5>
        <a:accent6>
          <a:srgbClr val="DFEFF2"/>
        </a:accent6>
        <a:hlink>
          <a:srgbClr val="003781"/>
        </a:hlink>
        <a:folHlink>
          <a:srgbClr val="B4B4B4"/>
        </a:folHlink>
      </a:clrScheme>
    </a:extraClrScheme>
    <a:extraClrScheme>
      <a:clrScheme name="AllianzVibrant">
        <a:dk1>
          <a:srgbClr val="003781"/>
        </a:dk1>
        <a:lt1>
          <a:srgbClr val="FFFFFF"/>
        </a:lt1>
        <a:dk2>
          <a:srgbClr val="414141"/>
        </a:dk2>
        <a:lt2>
          <a:srgbClr val="CFCFCF"/>
        </a:lt2>
        <a:accent1>
          <a:srgbClr val="00908D"/>
        </a:accent1>
        <a:accent2>
          <a:srgbClr val="5FCD8A"/>
        </a:accent2>
        <a:accent3>
          <a:srgbClr val="A6276F"/>
        </a:accent3>
        <a:accent4>
          <a:srgbClr val="F62459"/>
        </a:accent4>
        <a:accent5>
          <a:srgbClr val="F86200"/>
        </a:accent5>
        <a:accent6>
          <a:srgbClr val="FAB600"/>
        </a:accent6>
        <a:hlink>
          <a:srgbClr val="003781"/>
        </a:hlink>
        <a:folHlink>
          <a:srgbClr val="B4B4B4"/>
        </a:folHlink>
      </a:clrScheme>
    </a:extraClrScheme>
  </a:extraClrSchemeLst>
  <a:custClrLst>
    <a:custClr name="rgb(18,43,84)">
      <a:srgbClr val="122B54"/>
    </a:custClr>
    <a:custClr name="rgb(0,97,146)">
      <a:srgbClr val="006192"/>
    </a:custClr>
    <a:custClr name="rgb(0,122,179)">
      <a:srgbClr val="007AB3"/>
    </a:custClr>
    <a:custClr name="rgb(19,160,211)">
      <a:srgbClr val="13A0D3"/>
    </a:custClr>
    <a:custClr name="rgb(181,218,230)">
      <a:srgbClr val="B5DAE6"/>
    </a:custClr>
    <a:custClr name="rgb(223,239,242)">
      <a:srgbClr val="DFEFF2"/>
    </a:custClr>
    <a:custClr name="rgb(0,144,141)">
      <a:srgbClr val="00908D"/>
    </a:custClr>
    <a:custClr name="rgb(95,205,138)">
      <a:srgbClr val="5FCD8A"/>
    </a:custClr>
    <a:custClr name="rgb(166,39,111)">
      <a:srgbClr val="A6276F"/>
    </a:custClr>
    <a:custClr name="rgb(246,36,89)">
      <a:srgbClr val="F62459"/>
    </a:custClr>
    <a:custClr name="rgb(248,98,0)">
      <a:srgbClr val="F86200"/>
    </a:custClr>
    <a:custClr name="rgb(250,182,0)">
      <a:srgbClr val="FAB600"/>
    </a:custClr>
  </a:custClrLst>
  <a:extLst>
    <a:ext uri="{05A4C25C-085E-4340-85A3-A5531E510DB2}">
      <thm15:themeFamily xmlns:thm15="http://schemas.microsoft.com/office/thememl/2012/main" name="Alianz" id="{E99355A1-29ED-4A53-A540-FC29DF417B25}" vid="{25B894C9-33C2-4AFA-9DAC-E9BCD7A69FB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Date</PublishDate>
  <Abstract/>
  <CompanyAddress>Koeniginstr. 2880802 
Munich, Germany</CompanyAddress>
  <CompanyPhone/>
  <CompanyFax/>
  <CompanyEmail>name@allianz-trade.com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2F36B25BFAFA43A745D1D283B9DDCB" ma:contentTypeVersion="17" ma:contentTypeDescription="Create a new document." ma:contentTypeScope="" ma:versionID="ddc8f0e4f5759daffaa5f82073bebb99">
  <xsd:schema xmlns:xsd="http://www.w3.org/2001/XMLSchema" xmlns:xs="http://www.w3.org/2001/XMLSchema" xmlns:p="http://schemas.microsoft.com/office/2006/metadata/properties" xmlns:ns2="5a6a49de-51a0-4c6b-b4ab-ff5e988683d4" xmlns:ns3="9215f87d-109d-4a9a-896a-d33cbe88d28a" targetNamespace="http://schemas.microsoft.com/office/2006/metadata/properties" ma:root="true" ma:fieldsID="80e09dd5b8df2dd2a7e4fdfcac44ed70" ns2:_="" ns3:_="">
    <xsd:import namespace="5a6a49de-51a0-4c6b-b4ab-ff5e988683d4"/>
    <xsd:import namespace="9215f87d-109d-4a9a-896a-d33cbe88d2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ossierOwner" minOccurs="0"/>
                <xsd:element ref="ns2:DossierStatus" minOccurs="0"/>
                <xsd:element ref="ns2:c90b6a566a04425b8a91e9f1ccef49a4" minOccurs="0"/>
                <xsd:element ref="ns2:TaxCatchAll" minOccurs="0"/>
                <xsd:element ref="ns2:TaxCatchAllLabel" minOccurs="0"/>
                <xsd:element ref="ns2:MailPreviewData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Contract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a49de-51a0-4c6b-b4ab-ff5e988683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ssierOwner" ma:index="11" nillable="true" ma:displayName="Dossier owner(s)" ma:description="Person(s) owning the dossier." ma:hidden="true" ma:internalName="Dossier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ssierStatus" ma:index="12" nillable="true" ma:displayName="Dossier Status" ma:description="Indicate the status of the dossier." ma:hidden="true" ma:internalName="DossierStatus" ma:readOnly="false">
      <xsd:simpleType>
        <xsd:restriction base="dms:Choice">
          <xsd:enumeration value="Open"/>
          <xsd:enumeration value="Closed"/>
        </xsd:restriction>
      </xsd:simpleType>
    </xsd:element>
    <xsd:element name="c90b6a566a04425b8a91e9f1ccef49a4" ma:index="13" nillable="true" ma:taxonomy="true" ma:internalName="c90b6a566a04425b8a91e9f1ccef49a4" ma:taxonomyFieldName="Document_Class" ma:displayName="Document Class" ma:readOnly="false" ma:fieldId="{c90b6a56-6a04-425b-8a91-e9f1ccef49a4}" ma:sspId="10820af1-e82f-496e-bbcb-d9502914b7b2" ma:termSetId="a8fe5516-3f25-4a18-9fe8-9ec61fcfebb7" ma:anchorId="f3769284-ebf9-45c0-9e0f-a19a2a60e5c6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7666a1d5-3ce7-4ffe-ade3-b145b0934137}" ma:internalName="TaxCatchAll" ma:showField="CatchAllData" ma:web="5a6a49de-51a0-4c6b-b4ab-ff5e988683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7666a1d5-3ce7-4ffe-ade3-b145b0934137}" ma:internalName="TaxCatchAllLabel" ma:readOnly="true" ma:showField="CatchAllDataLabel" ma:web="5a6a49de-51a0-4c6b-b4ab-ff5e988683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ilPreviewData" ma:index="17" nillable="true" ma:displayName="Mail Preview" ma:description="File preview for harmonie" ma:hidden="true" ma:internalName="MailPreviewData" ma:readOnly="false">
      <xsd:simpleType>
        <xsd:restriction base="dms:Note"/>
      </xsd:simpleType>
    </xsd:element>
    <xsd:element name="ContractExpirationDate" ma:index="22" nillable="true" ma:displayName="Expiry Date" ma:description="The formal expiration date of the subject, either according to the contractual agreement or because a termination has become (legally) effective. " ma:format="DateOnly" ma:hidden="true" ma:internalName="ContractExpir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5f87d-109d-4a9a-896a-d33cbe88d2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ssierOwner xmlns="5a6a49de-51a0-4c6b-b4ab-ff5e988683d4">
      <UserInfo>
        <DisplayName/>
        <AccountId xsi:nil="true"/>
        <AccountType/>
      </UserInfo>
    </DossierOwner>
    <DossierStatus xmlns="5a6a49de-51a0-4c6b-b4ab-ff5e988683d4" xsi:nil="true"/>
    <MailPreviewData xmlns="5a6a49de-51a0-4c6b-b4ab-ff5e988683d4" xsi:nil="true"/>
    <c90b6a566a04425b8a91e9f1ccef49a4 xmlns="5a6a49de-51a0-4c6b-b4ab-ff5e988683d4">
      <Terms xmlns="http://schemas.microsoft.com/office/infopath/2007/PartnerControls"/>
    </c90b6a566a04425b8a91e9f1ccef49a4>
    <TaxCatchAll xmlns="5a6a49de-51a0-4c6b-b4ab-ff5e988683d4" xsi:nil="true"/>
    <ContractExpirationDate xmlns="5a6a49de-51a0-4c6b-b4ab-ff5e988683d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475CA-EFAE-4CE5-AB22-E6FC70FC5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8C7DD-22F2-40E1-936E-6B0751600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a49de-51a0-4c6b-b4ab-ff5e988683d4"/>
    <ds:schemaRef ds:uri="9215f87d-109d-4a9a-896a-d33cbe88d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3AFBED-FFDA-4C03-9BFC-4FECA5C9509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F6BCA3B-EBF5-460B-B14C-BAA7DC3C86B0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57FEE57-14B7-406F-B6A2-53A8132907F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215f87d-109d-4a9a-896a-d33cbe88d28a"/>
    <ds:schemaRef ds:uri="http://purl.org/dc/elements/1.1/"/>
    <ds:schemaRef ds:uri="http://schemas.microsoft.com/office/2006/metadata/properties"/>
    <ds:schemaRef ds:uri="5a6a49de-51a0-4c6b-b4ab-ff5e988683d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AZ_Internal_Reports_A4_Neo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Fernandez, Maria Beatriz (Allianz SE)</dc:creator>
  <cp:keywords/>
  <dc:description/>
  <cp:lastModifiedBy>Leca, Sabina Maria (Allianz Services)</cp:lastModifiedBy>
  <cp:revision>2</cp:revision>
  <cp:lastPrinted>2023-02-09T10:03:00Z</cp:lastPrinted>
  <dcterms:created xsi:type="dcterms:W3CDTF">2024-07-08T14:37:00Z</dcterms:created>
  <dcterms:modified xsi:type="dcterms:W3CDTF">2024-07-08T14:37:00Z</dcterms:modified>
  <cp:contentStatus/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0x010100852F36B25BFAFA43A745D1D283B9DDCB</vt:lpwstr>
  </property>
  <property fmtid="{D5CDD505-2E9C-101B-9397-08002B2CF9AE}" pid="3" name="MSIP_Label_863bc15e-e7bf-41c1-bdb3-03882d8a2e2c_Enabled">
    <vt:lpwstr>true</vt:lpwstr>
  </property>
  <property fmtid="{D5CDD505-2E9C-101B-9397-08002B2CF9AE}" pid="4" name="MSIP_Label_863bc15e-e7bf-41c1-bdb3-03882d8a2e2c_SetDate">
    <vt:lpwstr>2024-01-16T16:00:14Z</vt:lpwstr>
  </property>
  <property fmtid="{D5CDD505-2E9C-101B-9397-08002B2CF9AE}" pid="5" name="MSIP_Label_863bc15e-e7bf-41c1-bdb3-03882d8a2e2c_Method">
    <vt:lpwstr>Privileged</vt:lpwstr>
  </property>
  <property fmtid="{D5CDD505-2E9C-101B-9397-08002B2CF9AE}" pid="6" name="MSIP_Label_863bc15e-e7bf-41c1-bdb3-03882d8a2e2c_Name">
    <vt:lpwstr>863bc15e-e7bf-41c1-bdb3-03882d8a2e2c</vt:lpwstr>
  </property>
  <property fmtid="{D5CDD505-2E9C-101B-9397-08002B2CF9AE}" pid="7" name="MSIP_Label_863bc15e-e7bf-41c1-bdb3-03882d8a2e2c_SiteId">
    <vt:lpwstr>6e06e42d-6925-47c6-b9e7-9581c7ca302a</vt:lpwstr>
  </property>
  <property fmtid="{D5CDD505-2E9C-101B-9397-08002B2CF9AE}" pid="8" name="MSIP_Label_863bc15e-e7bf-41c1-bdb3-03882d8a2e2c_ActionId">
    <vt:lpwstr>4a57ffb6-fee1-4a2a-bea7-088591c51366</vt:lpwstr>
  </property>
  <property fmtid="{D5CDD505-2E9C-101B-9397-08002B2CF9AE}" pid="9" name="MSIP_Label_863bc15e-e7bf-41c1-bdb3-03882d8a2e2c_ContentBits">
    <vt:lpwstr>1</vt:lpwstr>
  </property>
  <property fmtid="{D5CDD505-2E9C-101B-9397-08002B2CF9AE}" pid="10" name="_dlc_DocIdItemGuid">
    <vt:lpwstr>5c63b62e-9521-4435-ab26-20f848edb2d3</vt:lpwstr>
  </property>
  <property fmtid="{D5CDD505-2E9C-101B-9397-08002B2CF9AE}" pid="11" name="DossierDepartment">
    <vt:lpwstr/>
  </property>
  <property fmtid="{D5CDD505-2E9C-101B-9397-08002B2CF9AE}" pid="12" name="AllianzContractingParties">
    <vt:lpwstr/>
  </property>
  <property fmtid="{D5CDD505-2E9C-101B-9397-08002B2CF9AE}" pid="13" name="i8de6ecc1de64139b5e79ab07c2ece6f">
    <vt:lpwstr/>
  </property>
  <property fmtid="{D5CDD505-2E9C-101B-9397-08002B2CF9AE}" pid="14" name="m3d344fde7604f9c94364f6e6ce72f85">
    <vt:lpwstr/>
  </property>
  <property fmtid="{D5CDD505-2E9C-101B-9397-08002B2CF9AE}" pid="15" name="Document_Class">
    <vt:lpwstr/>
  </property>
  <property fmtid="{D5CDD505-2E9C-101B-9397-08002B2CF9AE}" pid="16" name="Order">
    <vt:r8>22700</vt:r8>
  </property>
  <property fmtid="{D5CDD505-2E9C-101B-9397-08002B2CF9AE}" pid="17" name="xd_Signature">
    <vt:bool>false</vt:bool>
  </property>
  <property fmtid="{D5CDD505-2E9C-101B-9397-08002B2CF9AE}" pid="18" name="xd_ProgID">
    <vt:lpwstr/>
  </property>
  <property fmtid="{D5CDD505-2E9C-101B-9397-08002B2CF9AE}" pid="19" name="ComplianceAssetId">
    <vt:lpwstr/>
  </property>
  <property fmtid="{D5CDD505-2E9C-101B-9397-08002B2CF9AE}" pid="20" name="TemplateUrl">
    <vt:lpwstr/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k51c44cb939b49bb94f93d6b903b0ad0">
    <vt:lpwstr/>
  </property>
  <property fmtid="{D5CDD505-2E9C-101B-9397-08002B2CF9AE}" pid="24" name="fdd3e16eb3c84aaa876f6d33771637c8">
    <vt:lpwstr/>
  </property>
  <property fmtid="{D5CDD505-2E9C-101B-9397-08002B2CF9AE}" pid="25" name="_AdHocReviewCycleID">
    <vt:i4>2121533047</vt:i4>
  </property>
  <property fmtid="{D5CDD505-2E9C-101B-9397-08002B2CF9AE}" pid="26" name="_NewReviewCycle">
    <vt:lpwstr/>
  </property>
  <property fmtid="{D5CDD505-2E9C-101B-9397-08002B2CF9AE}" pid="27" name="_EmailSubject">
    <vt:lpwstr>Technical Challenge - Lead Machine Learning Engineer at Allianz Technology</vt:lpwstr>
  </property>
  <property fmtid="{D5CDD505-2E9C-101B-9397-08002B2CF9AE}" pid="28" name="_AuthorEmail">
    <vt:lpwstr>sabina.leca@allianz.com</vt:lpwstr>
  </property>
  <property fmtid="{D5CDD505-2E9C-101B-9397-08002B2CF9AE}" pid="29" name="_AuthorEmailDisplayName">
    <vt:lpwstr>Leca, Sabina Maria (Allianz Services)</vt:lpwstr>
  </property>
  <property fmtid="{D5CDD505-2E9C-101B-9397-08002B2CF9AE}" pid="30" name="_PreviousAdHocReviewCycleID">
    <vt:i4>1703869480</vt:i4>
  </property>
</Properties>
</file>